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BCA22" w14:textId="77777777" w:rsidR="009B68CE" w:rsidRDefault="009B68CE" w:rsidP="009B68CE">
      <w:r>
        <w:t>Ian Smith</w:t>
      </w:r>
    </w:p>
    <w:p w14:paraId="3FE65730" w14:textId="77777777" w:rsidR="009B68CE" w:rsidRDefault="009B68CE" w:rsidP="009B68CE">
      <w:r>
        <w:t>P&amp;P Week 1 Summary</w:t>
      </w:r>
    </w:p>
    <w:p w14:paraId="02ABA84E" w14:textId="77777777" w:rsidR="00335D7F" w:rsidRDefault="009B68CE" w:rsidP="000978A6">
      <w:r>
        <w:t>Sec 01 – Robin Alarcon</w:t>
      </w:r>
    </w:p>
    <w:p w14:paraId="0E645FFA" w14:textId="77777777" w:rsidR="000978A6" w:rsidRPr="000978A6" w:rsidRDefault="000978A6" w:rsidP="000978A6"/>
    <w:p w14:paraId="3BC2B0AC" w14:textId="77777777" w:rsidR="00335D7F" w:rsidRPr="00335D7F" w:rsidRDefault="00335D7F" w:rsidP="009B68CE">
      <w:pPr>
        <w:rPr>
          <w:b/>
        </w:rPr>
      </w:pPr>
      <w:r w:rsidRPr="00335D7F">
        <w:rPr>
          <w:b/>
        </w:rPr>
        <w:t>GIT HUB:</w:t>
      </w:r>
    </w:p>
    <w:p w14:paraId="37007F77" w14:textId="77777777" w:rsidR="00335D7F" w:rsidRPr="00335D7F" w:rsidRDefault="00335D7F" w:rsidP="009B68CE">
      <w:pPr>
        <w:rPr>
          <w:b/>
        </w:rPr>
      </w:pPr>
      <w:hyperlink r:id="rId8" w:history="1">
        <w:r w:rsidRPr="00335D7F">
          <w:rPr>
            <w:rStyle w:val="Hyperlink"/>
            <w:b/>
          </w:rPr>
          <w:t>https://github.com</w:t>
        </w:r>
        <w:r w:rsidRPr="00335D7F">
          <w:rPr>
            <w:rStyle w:val="Hyperlink"/>
            <w:b/>
          </w:rPr>
          <w:t>/</w:t>
        </w:r>
        <w:r w:rsidRPr="00335D7F">
          <w:rPr>
            <w:rStyle w:val="Hyperlink"/>
            <w:b/>
          </w:rPr>
          <w:t>IanSmithMellen/SmithMellenIan_Portfolio.git</w:t>
        </w:r>
      </w:hyperlink>
      <w:r w:rsidRPr="00335D7F">
        <w:rPr>
          <w:b/>
        </w:rPr>
        <w:t xml:space="preserve"> </w:t>
      </w:r>
    </w:p>
    <w:p w14:paraId="2926CEED" w14:textId="77777777" w:rsidR="009B68CE" w:rsidRDefault="00335D7F" w:rsidP="009B68CE">
      <w:r w:rsidRPr="00335D7F">
        <w:t>Instructor access granted.</w:t>
      </w:r>
    </w:p>
    <w:p w14:paraId="50DD13A4" w14:textId="77777777" w:rsidR="000978A6" w:rsidRPr="009B68CE" w:rsidRDefault="000978A6" w:rsidP="009B68CE">
      <w:pPr>
        <w:rPr>
          <w:sz w:val="36"/>
          <w:szCs w:val="36"/>
        </w:rPr>
      </w:pPr>
    </w:p>
    <w:p w14:paraId="4C476799" w14:textId="77777777" w:rsidR="009B68CE" w:rsidRDefault="009B68CE" w:rsidP="009B68CE">
      <w:pPr>
        <w:jc w:val="center"/>
        <w:rPr>
          <w:b/>
          <w:sz w:val="36"/>
          <w:szCs w:val="36"/>
        </w:rPr>
      </w:pPr>
      <w:r w:rsidRPr="009B68CE">
        <w:rPr>
          <w:b/>
          <w:sz w:val="36"/>
          <w:szCs w:val="36"/>
        </w:rPr>
        <w:t>Week in Review</w:t>
      </w:r>
    </w:p>
    <w:p w14:paraId="6A5E3D6F" w14:textId="77777777" w:rsidR="00335D7F" w:rsidRDefault="009B68CE" w:rsidP="009B68CE">
      <w:pPr>
        <w:jc w:val="center"/>
      </w:pPr>
      <w:r>
        <w:t xml:space="preserve">No reference to a previous week burn-up list. I had received meaningful comments from Brandy Novak, as well as Chad Rutherford on the Anchor Points discussion board. A lot of fellow classmates seem to be in the same position I am; following a dream after a few missed steps. It’s comforting to read and reply to those who come from similar yet different backgrounds. </w:t>
      </w:r>
      <w:r w:rsidR="00335D7F">
        <w:t>Notable milestones were achieved when I touched base with a network of mobile development students also taking the course, we all now chat instantly through Google Hangouts, and help one another when confused with assignments or just want to build friendships.</w:t>
      </w:r>
    </w:p>
    <w:p w14:paraId="3C67B7E5" w14:textId="77777777" w:rsidR="00335D7F" w:rsidRDefault="00335D7F" w:rsidP="00335D7F">
      <w:pPr>
        <w:ind w:firstLine="0"/>
        <w:rPr>
          <w:b/>
          <w:sz w:val="36"/>
          <w:szCs w:val="36"/>
        </w:rPr>
      </w:pPr>
    </w:p>
    <w:p w14:paraId="7206AD98" w14:textId="77777777" w:rsidR="00335D7F" w:rsidRDefault="00335D7F" w:rsidP="00335D7F">
      <w:pPr>
        <w:ind w:firstLine="0"/>
        <w:rPr>
          <w:b/>
          <w:sz w:val="36"/>
          <w:szCs w:val="36"/>
        </w:rPr>
      </w:pPr>
    </w:p>
    <w:p w14:paraId="053EA585" w14:textId="77777777" w:rsidR="00335D7F" w:rsidRDefault="00335D7F" w:rsidP="00335D7F">
      <w:pPr>
        <w:ind w:firstLine="0"/>
        <w:rPr>
          <w:b/>
          <w:sz w:val="36"/>
          <w:szCs w:val="36"/>
        </w:rPr>
      </w:pPr>
    </w:p>
    <w:p w14:paraId="4F609830" w14:textId="77777777" w:rsidR="000978A6" w:rsidRDefault="000978A6" w:rsidP="00335D7F">
      <w:pPr>
        <w:ind w:firstLine="0"/>
        <w:rPr>
          <w:b/>
          <w:sz w:val="36"/>
          <w:szCs w:val="36"/>
        </w:rPr>
      </w:pPr>
    </w:p>
    <w:p w14:paraId="47BB3E1B" w14:textId="77777777" w:rsidR="00335D7F" w:rsidRDefault="00335D7F" w:rsidP="00335D7F">
      <w:pPr>
        <w:ind w:firstLine="0"/>
        <w:rPr>
          <w:b/>
          <w:sz w:val="36"/>
          <w:szCs w:val="36"/>
        </w:rPr>
      </w:pPr>
      <w:bookmarkStart w:id="0" w:name="_GoBack"/>
      <w:bookmarkEnd w:id="0"/>
      <w:r>
        <w:rPr>
          <w:b/>
          <w:sz w:val="36"/>
          <w:szCs w:val="36"/>
        </w:rPr>
        <w:lastRenderedPageBreak/>
        <w:t>Anchor Points</w:t>
      </w:r>
    </w:p>
    <w:p w14:paraId="754A7563" w14:textId="77777777" w:rsidR="00335D7F" w:rsidRDefault="00335D7F" w:rsidP="00335D7F">
      <w:pPr>
        <w:ind w:firstLine="0"/>
        <w:rPr>
          <w:b/>
        </w:rPr>
      </w:pPr>
      <w:r>
        <w:rPr>
          <w:b/>
        </w:rPr>
        <w:t>What have you done?</w:t>
      </w:r>
    </w:p>
    <w:p w14:paraId="4486402A" w14:textId="77777777" w:rsidR="00181736" w:rsidRDefault="00335D7F" w:rsidP="00335D7F">
      <w:pPr>
        <w:ind w:firstLine="0"/>
      </w:pPr>
      <w:r>
        <w:t xml:space="preserve">This week I have effectively (for the most part) participated in multiple discussion boards, I came at this week expecting to complete as much work as I could on Tuesday giving myself freedom during the work week due to my heavy scheduling. I greatly underestimated the dedication required for this class, but never found the work to be too over my head in difficulty. I took out time to research success stories, and also ponder my own personal story. </w:t>
      </w:r>
    </w:p>
    <w:p w14:paraId="6D5865FE" w14:textId="77777777" w:rsidR="00411571" w:rsidRDefault="00411571" w:rsidP="00335D7F">
      <w:pPr>
        <w:ind w:firstLine="0"/>
        <w:rPr>
          <w:b/>
        </w:rPr>
      </w:pPr>
      <w:r>
        <w:rPr>
          <w:b/>
        </w:rPr>
        <w:t>What are you doing?</w:t>
      </w:r>
    </w:p>
    <w:p w14:paraId="734DC033" w14:textId="77777777" w:rsidR="00411571" w:rsidRDefault="00411571" w:rsidP="00335D7F">
      <w:pPr>
        <w:ind w:firstLine="0"/>
      </w:pPr>
      <w:r>
        <w:t>I’m going to try to mitigate my work load this time around and plan for the class more accordingly. As said before the work isn’t difficult, it’s just more or less figuring out how to manage the workload itself. I think I will find week 2 to be easier seeing as we are starting the week with a burn-up list which will help me better estimate the importance of my assignments.</w:t>
      </w:r>
    </w:p>
    <w:p w14:paraId="08D35958" w14:textId="77777777" w:rsidR="00411571" w:rsidRDefault="00411571" w:rsidP="00335D7F">
      <w:pPr>
        <w:ind w:firstLine="0"/>
        <w:rPr>
          <w:b/>
        </w:rPr>
      </w:pPr>
      <w:r>
        <w:rPr>
          <w:b/>
        </w:rPr>
        <w:t>What’s Next?</w:t>
      </w:r>
    </w:p>
    <w:p w14:paraId="2F173F57" w14:textId="77777777" w:rsidR="00411571" w:rsidRDefault="00411571" w:rsidP="00335D7F">
      <w:pPr>
        <w:ind w:firstLine="0"/>
      </w:pPr>
      <w:r>
        <w:t>In the next week I am going to try to implement the strategies given to me by the class in planning for my assignments for the week. My greatest threat at the moment is that I haven’t coded or really read much about coding over the past couple of months due to classes, holidays, work, and personal laziness. I need to overcome this obstacle more than anything in the following week.</w:t>
      </w:r>
    </w:p>
    <w:p w14:paraId="29E5B331" w14:textId="77777777" w:rsidR="00411571" w:rsidRDefault="00411571" w:rsidP="00335D7F">
      <w:pPr>
        <w:ind w:firstLine="0"/>
        <w:rPr>
          <w:b/>
        </w:rPr>
      </w:pPr>
      <w:r>
        <w:rPr>
          <w:b/>
        </w:rPr>
        <w:t>How will you accomplish this?</w:t>
      </w:r>
    </w:p>
    <w:p w14:paraId="6C181652" w14:textId="77777777" w:rsidR="00411571" w:rsidRDefault="00411571" w:rsidP="00335D7F">
      <w:pPr>
        <w:ind w:firstLine="0"/>
      </w:pPr>
      <w:r>
        <w:t>I am going to make sure this week that I follow the assignments a little more closely due to the fact I was a little late on a comment in one of the discussion boards. This week I am also going to make sure that I pull up Lynda and go through a few C# training courses while also try coding something similar to my last project in SDI.</w:t>
      </w:r>
    </w:p>
    <w:p w14:paraId="731D387A" w14:textId="77777777" w:rsidR="00411571" w:rsidRDefault="00411571" w:rsidP="00335D7F">
      <w:pPr>
        <w:ind w:firstLine="0"/>
        <w:rPr>
          <w:b/>
          <w:sz w:val="36"/>
          <w:szCs w:val="36"/>
        </w:rPr>
      </w:pPr>
      <w:r>
        <w:rPr>
          <w:b/>
          <w:sz w:val="36"/>
          <w:szCs w:val="36"/>
        </w:rPr>
        <w:lastRenderedPageBreak/>
        <w:t>Reflect and Connect</w:t>
      </w:r>
    </w:p>
    <w:p w14:paraId="430CA7B7" w14:textId="77777777" w:rsidR="00411571" w:rsidRPr="00411571" w:rsidRDefault="00C964A6" w:rsidP="00335D7F">
      <w:pPr>
        <w:ind w:firstLine="0"/>
      </w:pPr>
      <w:r>
        <w:t>The past</w:t>
      </w:r>
      <w:r w:rsidR="000978A6">
        <w:t xml:space="preserve"> week has really been a lesson in managing my workload, and not underestimating the difficulty of taking online courses. Up until recently I’ve had ample time to complete assignments and I have been able to put them off until I had the time to complete them, this does of reality is invaluable. This week I have learned I need to be researching mobile development more seriously, as well as taking my assignments more seriously. I still performed admirably this past week but I felt stressed as I completed each assignment, and I don’t think that things should be handled that way. As the week went on I found myself becoming more and more at ease as I completed the assignments as they came to me rather than trying to complete them all in one day. I think I have gotten a much firmer grasp on the curriculum and now I just need to apply the organizational skills to my life. This coming week I will be diving back into C#, and take a much more organized approach to my assignments. Again I got the desired grades, but failed to gain a true feeling of completion. </w:t>
      </w:r>
    </w:p>
    <w:p w14:paraId="578AFA03" w14:textId="77777777" w:rsidR="00411571" w:rsidRPr="00411571" w:rsidRDefault="00411571" w:rsidP="00335D7F">
      <w:pPr>
        <w:ind w:firstLine="0"/>
        <w:rPr>
          <w:b/>
          <w:sz w:val="36"/>
          <w:szCs w:val="36"/>
        </w:rPr>
      </w:pPr>
    </w:p>
    <w:p w14:paraId="09A61976" w14:textId="77777777" w:rsidR="009B68CE" w:rsidRDefault="009B68CE" w:rsidP="009B68CE">
      <w:pPr>
        <w:jc w:val="center"/>
        <w:rPr>
          <w:b/>
        </w:rPr>
      </w:pPr>
    </w:p>
    <w:p w14:paraId="442B8B93" w14:textId="77777777" w:rsidR="009B68CE" w:rsidRPr="009B68CE" w:rsidRDefault="009B68CE" w:rsidP="009B68CE">
      <w:pPr>
        <w:jc w:val="center"/>
      </w:pPr>
    </w:p>
    <w:sectPr w:rsidR="009B68CE" w:rsidRPr="009B68CE">
      <w:headerReference w:type="default" r:id="rId9"/>
      <w:headerReference w:type="first" r:id="rId10"/>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BC052A" w14:textId="77777777" w:rsidR="001D64B7" w:rsidRDefault="001D64B7">
      <w:pPr>
        <w:spacing w:line="240" w:lineRule="auto"/>
      </w:pPr>
      <w:r>
        <w:separator/>
      </w:r>
    </w:p>
  </w:endnote>
  <w:endnote w:type="continuationSeparator" w:id="0">
    <w:p w14:paraId="29DA880C" w14:textId="77777777" w:rsidR="001D64B7" w:rsidRDefault="001D64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77E7DE" w14:textId="77777777" w:rsidR="001D64B7" w:rsidRDefault="001D64B7">
      <w:pPr>
        <w:spacing w:line="240" w:lineRule="auto"/>
      </w:pPr>
      <w:r>
        <w:separator/>
      </w:r>
    </w:p>
  </w:footnote>
  <w:footnote w:type="continuationSeparator" w:id="0">
    <w:p w14:paraId="3FD0EDF6" w14:textId="77777777" w:rsidR="001D64B7" w:rsidRDefault="001D64B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BFD63A" w14:textId="77777777" w:rsidR="00181736" w:rsidRDefault="001D64B7">
    <w:pPr>
      <w:pStyle w:val="Header"/>
    </w:pPr>
    <w:sdt>
      <w:sdtPr>
        <w:rPr>
          <w:rStyle w:val="Strong"/>
        </w:rPr>
        <w:alias w:val="Running head"/>
        <w:tag w:val=""/>
        <w:id w:val="1072628492"/>
        <w:placeholder>
          <w:docPart w:val="9749BE489272BF4496E73F2E3C449082"/>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978A6">
      <w:rPr>
        <w:rStyle w:val="Strong"/>
        <w:noProof/>
      </w:rPr>
      <w:t>2</w:t>
    </w:r>
    <w:r>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84DE6" w14:textId="77777777" w:rsidR="00181736" w:rsidRDefault="009B68CE">
    <w:pPr>
      <w:pStyle w:val="Header"/>
      <w:rPr>
        <w:rStyle w:val="Strong"/>
      </w:rPr>
    </w:pPr>
    <w:proofErr w:type="spellStart"/>
    <w:r>
      <w:t>Wk</w:t>
    </w:r>
    <w:proofErr w:type="spellEnd"/>
    <w:r>
      <w:t xml:space="preserve"> 1: Project &amp; Portfolio </w:t>
    </w:r>
    <w:r w:rsidR="001D64B7">
      <w:rPr>
        <w:rStyle w:val="Strong"/>
      </w:rPr>
      <w:t xml:space="preserve"> </w:t>
    </w:r>
    <w:r w:rsidR="001D64B7">
      <w:rPr>
        <w:rStyle w:val="Strong"/>
      </w:rPr>
      <w:ptab w:relativeTo="margin" w:alignment="right" w:leader="none"/>
    </w:r>
    <w:r w:rsidR="001D64B7">
      <w:rPr>
        <w:rStyle w:val="Strong"/>
      </w:rPr>
      <w:fldChar w:fldCharType="begin"/>
    </w:r>
    <w:r w:rsidR="001D64B7">
      <w:rPr>
        <w:rStyle w:val="Strong"/>
      </w:rPr>
      <w:instrText xml:space="preserve"> PAGE   \* MERGEFORMAT </w:instrText>
    </w:r>
    <w:r w:rsidR="001D64B7">
      <w:rPr>
        <w:rStyle w:val="Strong"/>
      </w:rPr>
      <w:fldChar w:fldCharType="separate"/>
    </w:r>
    <w:r w:rsidR="000978A6">
      <w:rPr>
        <w:rStyle w:val="Strong"/>
        <w:noProof/>
      </w:rPr>
      <w:t>1</w:t>
    </w:r>
    <w:r w:rsidR="001D64B7">
      <w:rPr>
        <w:rStyle w:val="Strong"/>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8CE"/>
    <w:rsid w:val="000978A6"/>
    <w:rsid w:val="00181736"/>
    <w:rsid w:val="001D64B7"/>
    <w:rsid w:val="00335D7F"/>
    <w:rsid w:val="00411571"/>
    <w:rsid w:val="009B68CE"/>
    <w:rsid w:val="00C96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02BA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9"/>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FollowedHyperlink">
    <w:name w:val="FollowedHyperlink"/>
    <w:basedOn w:val="DefaultParagraphFont"/>
    <w:uiPriority w:val="99"/>
    <w:semiHidden/>
    <w:unhideWhenUsed/>
    <w:rsid w:val="00335D7F"/>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IanSmithMellen/SmithMellenIan_Portfolio.git" TargetMode="Externa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iansmith/Library/Containers/com.microsoft.Word/Data/Library/Caches/1033/TM10002091/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749BE489272BF4496E73F2E3C449082"/>
        <w:category>
          <w:name w:val="General"/>
          <w:gallery w:val="placeholder"/>
        </w:category>
        <w:types>
          <w:type w:val="bbPlcHdr"/>
        </w:types>
        <w:behaviors>
          <w:behavior w:val="content"/>
        </w:behaviors>
        <w:guid w:val="{F7FBCC19-145F-E442-9D9E-155A37333DF3}"/>
      </w:docPartPr>
      <w:docPartBody>
        <w:p w:rsidR="00000000" w:rsidRDefault="00A14497">
          <w:pPr>
            <w:pStyle w:val="9749BE489272BF4496E73F2E3C449082"/>
          </w:pPr>
          <w:r>
            <w:rPr>
              <w:rStyle w:val="Strong"/>
            </w:rPr>
            <w:t>[Shortened Title up to 50 Characters]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497"/>
    <w:rsid w:val="00A1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3"/>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3"/>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31F46AD40C704AA6B1C6E9606FA553">
    <w:name w:val="4631F46AD40C704AA6B1C6E9606FA553"/>
  </w:style>
  <w:style w:type="paragraph" w:customStyle="1" w:styleId="148A53D4B3ECFA4986404A3A2706684D">
    <w:name w:val="148A53D4B3ECFA4986404A3A2706684D"/>
  </w:style>
  <w:style w:type="paragraph" w:customStyle="1" w:styleId="49E52908763EF54A9BE32BCD49C2CBE4">
    <w:name w:val="49E52908763EF54A9BE32BCD49C2CBE4"/>
  </w:style>
  <w:style w:type="paragraph" w:customStyle="1" w:styleId="48320A902433D345B2E70596B25E7C43">
    <w:name w:val="48320A902433D345B2E70596B25E7C43"/>
  </w:style>
  <w:style w:type="character" w:styleId="Emphasis">
    <w:name w:val="Emphasis"/>
    <w:basedOn w:val="DefaultParagraphFont"/>
    <w:uiPriority w:val="20"/>
    <w:unhideWhenUsed/>
    <w:qFormat/>
    <w:rPr>
      <w:i/>
      <w:iCs/>
    </w:rPr>
  </w:style>
  <w:style w:type="paragraph" w:customStyle="1" w:styleId="2D8D90C37D5F5A44AA5B1FE3F337CA2F">
    <w:name w:val="2D8D90C37D5F5A44AA5B1FE3F337CA2F"/>
  </w:style>
  <w:style w:type="paragraph" w:customStyle="1" w:styleId="B6FF6AED3473BF40841A5398D3C8A824">
    <w:name w:val="B6FF6AED3473BF40841A5398D3C8A824"/>
  </w:style>
  <w:style w:type="paragraph" w:customStyle="1" w:styleId="8F2911B9C75359459B3FC43438734CF4">
    <w:name w:val="8F2911B9C75359459B3FC43438734CF4"/>
  </w:style>
  <w:style w:type="paragraph" w:customStyle="1" w:styleId="16D624124D43C2499ACD99BD7617ACE4">
    <w:name w:val="16D624124D43C2499ACD99BD7617ACE4"/>
  </w:style>
  <w:style w:type="paragraph" w:customStyle="1" w:styleId="F774B7F37138B04EAC4A898D0F56A0D9">
    <w:name w:val="F774B7F37138B04EAC4A898D0F56A0D9"/>
  </w:style>
  <w:style w:type="paragraph" w:customStyle="1" w:styleId="3090F7A3BF221C42BCC730FC8FCF9CC5">
    <w:name w:val="3090F7A3BF221C42BCC730FC8FCF9CC5"/>
  </w:style>
  <w:style w:type="paragraph" w:customStyle="1" w:styleId="A139D9F9C81ADD42AE65CFF2752E6E53">
    <w:name w:val="A139D9F9C81ADD42AE65CFF2752E6E53"/>
  </w:style>
  <w:style w:type="paragraph" w:customStyle="1" w:styleId="252D5E7CA15AB1458BCA6115A9A6A04A">
    <w:name w:val="252D5E7CA15AB1458BCA6115A9A6A04A"/>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lang w:eastAsia="ja-JP"/>
    </w:rPr>
  </w:style>
  <w:style w:type="paragraph" w:customStyle="1" w:styleId="5A14D8A3FDBA2D4DA63DFDF3D596AE65">
    <w:name w:val="5A14D8A3FDBA2D4DA63DFDF3D596AE65"/>
  </w:style>
  <w:style w:type="paragraph" w:customStyle="1" w:styleId="0C5690F20897DC449237392A51EE7D39">
    <w:name w:val="0C5690F20897DC449237392A51EE7D39"/>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lang w:eastAsia="ja-JP"/>
    </w:rPr>
  </w:style>
  <w:style w:type="paragraph" w:customStyle="1" w:styleId="26B6BFC32B54564EBFD5164665E4545D">
    <w:name w:val="26B6BFC32B54564EBFD5164665E4545D"/>
  </w:style>
  <w:style w:type="paragraph" w:customStyle="1" w:styleId="82FFD43CB951B3448B5ED51D2718E9FF">
    <w:name w:val="82FFD43CB951B3448B5ED51D2718E9FF"/>
  </w:style>
  <w:style w:type="paragraph" w:customStyle="1" w:styleId="305FD63726A58041A71E9BD57A17985D">
    <w:name w:val="305FD63726A58041A71E9BD57A17985D"/>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lang w:eastAsia="ja-JP"/>
    </w:rPr>
  </w:style>
  <w:style w:type="paragraph" w:customStyle="1" w:styleId="DF312F83FC362244A39F48DFA7AB08FB">
    <w:name w:val="DF312F83FC362244A39F48DFA7AB08FB"/>
  </w:style>
  <w:style w:type="paragraph" w:customStyle="1" w:styleId="D5D1E8F589A50443BF624576DE6744D6">
    <w:name w:val="D5D1E8F589A50443BF624576DE6744D6"/>
  </w:style>
  <w:style w:type="paragraph" w:customStyle="1" w:styleId="B15C2F36B729A344AE560A8020DE58A2">
    <w:name w:val="B15C2F36B729A344AE560A8020DE58A2"/>
  </w:style>
  <w:style w:type="paragraph" w:styleId="Bibliography">
    <w:name w:val="Bibliography"/>
    <w:basedOn w:val="Normal"/>
    <w:next w:val="Normal"/>
    <w:uiPriority w:val="37"/>
    <w:semiHidden/>
    <w:unhideWhenUsed/>
  </w:style>
  <w:style w:type="paragraph" w:customStyle="1" w:styleId="5DF526C61B260C488BB2B463B3096310">
    <w:name w:val="5DF526C61B260C488BB2B463B3096310"/>
  </w:style>
  <w:style w:type="paragraph" w:customStyle="1" w:styleId="DDF435166077D0408B5C8CF7FF587B6E">
    <w:name w:val="DDF435166077D0408B5C8CF7FF587B6E"/>
  </w:style>
  <w:style w:type="paragraph" w:customStyle="1" w:styleId="CCB9C28E7B7B0742B9F96AD16CA956BE">
    <w:name w:val="CCB9C28E7B7B0742B9F96AD16CA956BE"/>
  </w:style>
  <w:style w:type="paragraph" w:customStyle="1" w:styleId="75E31C34BED45A4C89D20AC4074E7A9F">
    <w:name w:val="75E31C34BED45A4C89D20AC4074E7A9F"/>
  </w:style>
  <w:style w:type="paragraph" w:customStyle="1" w:styleId="5B0D1AB5AAC9C341BF87A7142698B56E">
    <w:name w:val="5B0D1AB5AAC9C341BF87A7142698B56E"/>
  </w:style>
  <w:style w:type="character" w:styleId="Strong">
    <w:name w:val="Strong"/>
    <w:basedOn w:val="DefaultParagraphFont"/>
    <w:uiPriority w:val="22"/>
    <w:unhideWhenUsed/>
    <w:qFormat/>
    <w:rPr>
      <w:b w:val="0"/>
      <w:bCs w:val="0"/>
      <w:caps/>
      <w:smallCaps w:val="0"/>
    </w:rPr>
  </w:style>
  <w:style w:type="paragraph" w:customStyle="1" w:styleId="9749BE489272BF4496E73F2E3C449082">
    <w:name w:val="9749BE489272BF4496E73F2E3C449082"/>
  </w:style>
  <w:style w:type="paragraph" w:customStyle="1" w:styleId="950980E8A91F8C4D8E5131E8239985B3">
    <w:name w:val="950980E8A91F8C4D8E5131E8239985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A51EC9E6-85F7-1C4F-9DA2-B79EBD689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35</TotalTime>
  <Pages>3</Pages>
  <Words>540</Words>
  <Characters>3084</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Smith-Mellen</dc:creator>
  <cp:keywords/>
  <dc:description/>
  <cp:lastModifiedBy>Ian Smith-Mellen</cp:lastModifiedBy>
  <cp:revision>1</cp:revision>
  <dcterms:created xsi:type="dcterms:W3CDTF">2016-02-09T02:50:00Z</dcterms:created>
  <dcterms:modified xsi:type="dcterms:W3CDTF">2016-02-09T03:39:00Z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